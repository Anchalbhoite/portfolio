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618A" w14:textId="40834B57" w:rsidR="00F41BEE" w:rsidRDefault="00C440D8" w:rsidP="00C440D8">
      <w:pPr>
        <w:pStyle w:val="Title"/>
      </w:pPr>
      <w:r>
        <w:rPr>
          <w:rFonts w:ascii="Roboto-Regular" w:hAnsi="Roboto-Regular" w:cs="Roboto-Regular"/>
          <w:color w:val="404040" w:themeColor="text1" w:themeTint="BF"/>
          <w:sz w:val="45"/>
          <w:szCs w:val="45"/>
        </w:rPr>
        <w:t>Anchal Bhoite</w:t>
      </w:r>
    </w:p>
    <w:p w14:paraId="1646B457" w14:textId="78132D7E" w:rsidR="00F41BEE" w:rsidRDefault="00C440D8" w:rsidP="009E3475">
      <w:pPr>
        <w:pStyle w:val="Heading1"/>
      </w:pPr>
      <w:r>
        <w:rPr>
          <w:rFonts w:ascii="Roboto-Regular" w:hAnsi="Roboto-Regular" w:cs="Roboto-Regular"/>
          <w:color w:val="222222"/>
          <w:szCs w:val="24"/>
        </w:rPr>
        <w:t>9177235380 | anchalbhoite@gmail.com</w:t>
      </w:r>
    </w:p>
    <w:p w14:paraId="318132D7" w14:textId="77777777" w:rsidR="00003455" w:rsidRPr="00003455" w:rsidRDefault="00003455" w:rsidP="00003455"/>
    <w:p w14:paraId="448835A7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B42967B4F4144A6FADCC42E9F108FF90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387F0F7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CBD48A8" wp14:editId="74991D69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C45BC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C90042" w14:textId="77777777" w:rsidR="00C440D8" w:rsidRPr="00C440D8" w:rsidRDefault="00C440D8" w:rsidP="00C440D8">
      <w:r w:rsidRPr="00C440D8">
        <w:t>Seeking a challenging and rewarding opportunity with a software engineering firm to use and grow</w:t>
      </w:r>
    </w:p>
    <w:p w14:paraId="2D1BA4CB" w14:textId="77777777" w:rsidR="00C440D8" w:rsidRPr="00C440D8" w:rsidRDefault="00C440D8" w:rsidP="00C440D8">
      <w:r w:rsidRPr="00C440D8">
        <w:t>my coding skills. Highly-motivated employee with desire to take on new challenges. Strong worth</w:t>
      </w:r>
    </w:p>
    <w:p w14:paraId="188DB7CC" w14:textId="77777777" w:rsidR="00C440D8" w:rsidRPr="00C440D8" w:rsidRDefault="00C440D8" w:rsidP="00C440D8">
      <w:r w:rsidRPr="00C440D8">
        <w:t>ethic, adaptability and exceptional interpersonal skills. Adept at working effectively unsupervised</w:t>
      </w:r>
    </w:p>
    <w:p w14:paraId="7D808910" w14:textId="0FD0BB7E" w:rsidR="00F41BEE" w:rsidRDefault="00C440D8" w:rsidP="00C440D8">
      <w:r w:rsidRPr="00C440D8">
        <w:t>and quickly mastering new skills.</w:t>
      </w:r>
    </w:p>
    <w:p w14:paraId="45C3CCFF" w14:textId="77777777" w:rsidR="00003455" w:rsidRDefault="00003455" w:rsidP="00003455"/>
    <w:p w14:paraId="039C3240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E3EFC477BD614F08ACDF05271B6A46A8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2B8D6EBF" w14:textId="6BDE6D93" w:rsidR="00C440D8" w:rsidRPr="00C440D8" w:rsidRDefault="00003455" w:rsidP="00C440D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F243E95" wp14:editId="0C81B0AD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C5CE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C497126" w14:textId="6AB5E5D4" w:rsidR="00C440D8" w:rsidRPr="00C440D8" w:rsidRDefault="00C440D8" w:rsidP="00C440D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000000"/>
          <w:sz w:val="24"/>
          <w:szCs w:val="24"/>
        </w:rPr>
      </w:pPr>
      <w:r w:rsidRPr="00C440D8">
        <w:rPr>
          <w:rFonts w:ascii="Roboto-Regular" w:hAnsi="Roboto-Regular" w:cs="Roboto-Regular"/>
          <w:color w:val="000000"/>
          <w:sz w:val="24"/>
          <w:szCs w:val="24"/>
        </w:rPr>
        <w:t>Swami Vivekananda Institute of Technology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                                                      2025</w:t>
      </w:r>
    </w:p>
    <w:p w14:paraId="6F4A4174" w14:textId="5C7BA980" w:rsidR="00C440D8" w:rsidRDefault="00C440D8" w:rsidP="00C440D8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ab/>
        <w:t>Bachelor of Technology in CSE(AI&amp;ML)</w:t>
      </w:r>
    </w:p>
    <w:p w14:paraId="378A0B9D" w14:textId="036C9548" w:rsidR="00C440D8" w:rsidRDefault="00C440D8" w:rsidP="00C440D8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ab/>
        <w:t>7.5</w:t>
      </w:r>
    </w:p>
    <w:p w14:paraId="6C702E2A" w14:textId="50EC2AA8" w:rsidR="00C440D8" w:rsidRPr="00C440D8" w:rsidRDefault="00C440D8" w:rsidP="00C440D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Sri </w:t>
      </w:r>
      <w:r w:rsidRPr="00C440D8">
        <w:rPr>
          <w:rFonts w:ascii="Roboto-Regular" w:hAnsi="Roboto-Regular" w:cs="Roboto-Regular"/>
          <w:color w:val="000000"/>
          <w:sz w:val="24"/>
          <w:szCs w:val="24"/>
        </w:rPr>
        <w:t>Chaitanya Junior kalasala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                                                                                 2021</w:t>
      </w:r>
    </w:p>
    <w:p w14:paraId="26A7E151" w14:textId="5D8E2EA8" w:rsidR="00C440D8" w:rsidRDefault="00C440D8" w:rsidP="00C440D8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ab/>
        <w:t>Intermediate in MPC</w:t>
      </w:r>
    </w:p>
    <w:p w14:paraId="131AE782" w14:textId="117BB52C" w:rsidR="00C440D8" w:rsidRDefault="00C440D8" w:rsidP="00C440D8">
      <w:pPr>
        <w:pStyle w:val="ListParagraph"/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82.2</w:t>
      </w:r>
    </w:p>
    <w:p w14:paraId="5F519C74" w14:textId="77777777" w:rsidR="00C440D8" w:rsidRDefault="00C440D8" w:rsidP="00C440D8">
      <w:pPr>
        <w:pStyle w:val="ListParagraph"/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</w:p>
    <w:p w14:paraId="42ACA4AE" w14:textId="0FFC9A31" w:rsidR="00C440D8" w:rsidRPr="00C440D8" w:rsidRDefault="00C440D8" w:rsidP="00C440D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000000"/>
          <w:sz w:val="24"/>
          <w:szCs w:val="24"/>
        </w:rPr>
        <w:t>Diamond Mission High School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                                                                                2019</w:t>
      </w:r>
    </w:p>
    <w:p w14:paraId="74368146" w14:textId="6EE9C17A" w:rsidR="00C440D8" w:rsidRDefault="00C440D8" w:rsidP="00C440D8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ab/>
        <w:t>Secondary school certificate</w:t>
      </w:r>
    </w:p>
    <w:p w14:paraId="13519AAD" w14:textId="6A0A4101" w:rsidR="00C440D8" w:rsidRPr="00C440D8" w:rsidRDefault="00C440D8" w:rsidP="00C440D8">
      <w:pPr>
        <w:pStyle w:val="ListParagraph"/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82%</w:t>
      </w:r>
    </w:p>
    <w:p w14:paraId="0924CB96" w14:textId="77777777" w:rsidR="00F41BEE" w:rsidRDefault="00000000" w:rsidP="00D52131">
      <w:pPr>
        <w:pStyle w:val="Heading1"/>
      </w:pPr>
      <w:sdt>
        <w:sdtPr>
          <w:id w:val="592895854"/>
          <w:placeholder>
            <w:docPart w:val="EE1FB47AB01F42B2A0E9B3181DE82EC7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3A2FCD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6638874" wp14:editId="1376BF6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490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ECB1C58" w14:textId="77777777" w:rsidR="00F41BEE" w:rsidRPr="00C440D8" w:rsidRDefault="00000000" w:rsidP="00F37140">
      <w:pPr>
        <w:pStyle w:val="ListBullet"/>
        <w:rPr>
          <w:rFonts w:ascii="Roboto" w:hAnsi="Roboto"/>
          <w:sz w:val="24"/>
          <w:szCs w:val="24"/>
        </w:rPr>
      </w:pPr>
      <w:sdt>
        <w:sdtPr>
          <w:rPr>
            <w:rFonts w:ascii="Roboto" w:hAnsi="Roboto"/>
            <w:sz w:val="24"/>
            <w:szCs w:val="24"/>
          </w:rPr>
          <w:id w:val="-1240710294"/>
          <w:placeholder>
            <w:docPart w:val="A7BF003FBDFF4F28AE30979613747ADB"/>
          </w:placeholder>
          <w:temporary/>
          <w:showingPlcHdr/>
          <w15:appearance w15:val="hidden"/>
        </w:sdtPr>
        <w:sdtContent>
          <w:r w:rsidR="00F41BEE" w:rsidRPr="00C440D8">
            <w:rPr>
              <w:rFonts w:ascii="Roboto" w:hAnsi="Roboto"/>
              <w:sz w:val="24"/>
              <w:szCs w:val="24"/>
            </w:rPr>
            <w:t>Management</w:t>
          </w:r>
        </w:sdtContent>
      </w:sdt>
    </w:p>
    <w:p w14:paraId="510B646A" w14:textId="77777777" w:rsidR="00F41BEE" w:rsidRPr="00C440D8" w:rsidRDefault="00000000" w:rsidP="00F37140">
      <w:pPr>
        <w:pStyle w:val="ListBullet"/>
        <w:rPr>
          <w:rFonts w:ascii="Roboto" w:hAnsi="Roboto"/>
          <w:sz w:val="24"/>
          <w:szCs w:val="24"/>
        </w:rPr>
      </w:pPr>
      <w:sdt>
        <w:sdtPr>
          <w:rPr>
            <w:rFonts w:ascii="Roboto" w:hAnsi="Roboto"/>
            <w:sz w:val="24"/>
            <w:szCs w:val="24"/>
          </w:rPr>
          <w:id w:val="-296685869"/>
          <w:placeholder>
            <w:docPart w:val="5C11679EB55141E28CF3CF7F16DB8F20"/>
          </w:placeholder>
          <w:temporary/>
          <w:showingPlcHdr/>
          <w15:appearance w15:val="hidden"/>
        </w:sdtPr>
        <w:sdtContent>
          <w:r w:rsidR="00F41BEE" w:rsidRPr="00C440D8">
            <w:rPr>
              <w:rFonts w:ascii="Roboto" w:hAnsi="Roboto"/>
              <w:sz w:val="24"/>
              <w:szCs w:val="24"/>
            </w:rPr>
            <w:t>Problem solving</w:t>
          </w:r>
        </w:sdtContent>
      </w:sdt>
    </w:p>
    <w:p w14:paraId="3D180781" w14:textId="77777777" w:rsidR="00F41BEE" w:rsidRPr="00C440D8" w:rsidRDefault="00000000" w:rsidP="00F37140">
      <w:pPr>
        <w:pStyle w:val="ListBullet"/>
        <w:rPr>
          <w:rFonts w:ascii="Roboto" w:hAnsi="Roboto"/>
          <w:sz w:val="24"/>
          <w:szCs w:val="24"/>
        </w:rPr>
      </w:pPr>
      <w:sdt>
        <w:sdtPr>
          <w:rPr>
            <w:rFonts w:ascii="Roboto" w:hAnsi="Roboto"/>
            <w:sz w:val="24"/>
            <w:szCs w:val="24"/>
          </w:rPr>
          <w:id w:val="-94178466"/>
          <w:placeholder>
            <w:docPart w:val="15ECFCC4A11444DD9B23DBB873112FDF"/>
          </w:placeholder>
          <w:temporary/>
          <w:showingPlcHdr/>
          <w15:appearance w15:val="hidden"/>
        </w:sdtPr>
        <w:sdtContent>
          <w:r w:rsidR="00F41BEE" w:rsidRPr="00C440D8">
            <w:rPr>
              <w:rFonts w:ascii="Roboto" w:hAnsi="Roboto"/>
              <w:sz w:val="24"/>
              <w:szCs w:val="24"/>
            </w:rPr>
            <w:t>Communication</w:t>
          </w:r>
        </w:sdtContent>
      </w:sdt>
    </w:p>
    <w:p w14:paraId="4B82648D" w14:textId="0271C1BB" w:rsidR="00C440D8" w:rsidRPr="00C440D8" w:rsidRDefault="00000000" w:rsidP="00C440D8">
      <w:pPr>
        <w:pStyle w:val="ListBullet"/>
        <w:rPr>
          <w:rFonts w:ascii="Roboto" w:hAnsi="Roboto"/>
          <w:sz w:val="24"/>
          <w:szCs w:val="24"/>
        </w:rPr>
      </w:pPr>
      <w:sdt>
        <w:sdtPr>
          <w:rPr>
            <w:rFonts w:ascii="Roboto" w:hAnsi="Roboto"/>
            <w:sz w:val="24"/>
            <w:szCs w:val="24"/>
          </w:rPr>
          <w:id w:val="1135608373"/>
          <w:placeholder>
            <w:docPart w:val="17333660DC9242D792931E6731C8B2F4"/>
          </w:placeholder>
          <w:temporary/>
          <w:showingPlcHdr/>
          <w15:appearance w15:val="hidden"/>
        </w:sdtPr>
        <w:sdtContent>
          <w:r w:rsidR="00F41BEE" w:rsidRPr="00C440D8">
            <w:rPr>
              <w:rFonts w:ascii="Roboto" w:hAnsi="Roboto"/>
              <w:sz w:val="24"/>
              <w:szCs w:val="24"/>
            </w:rPr>
            <w:t>Leadership</w:t>
          </w:r>
        </w:sdtContent>
      </w:sdt>
      <w:r w:rsidR="00F41BEE" w:rsidRPr="00C440D8">
        <w:rPr>
          <w:rFonts w:ascii="Roboto" w:hAnsi="Roboto"/>
          <w:sz w:val="24"/>
          <w:szCs w:val="24"/>
        </w:rPr>
        <w:t xml:space="preserve"> </w:t>
      </w:r>
    </w:p>
    <w:p w14:paraId="67DD20A0" w14:textId="2D0F8EB6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Team Work</w:t>
      </w:r>
    </w:p>
    <w:p w14:paraId="29398FFD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Decision Making skill.</w:t>
      </w:r>
    </w:p>
    <w:p w14:paraId="2055AC09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Python programming language</w:t>
      </w:r>
    </w:p>
    <w:p w14:paraId="11B5A7EB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C programming language</w:t>
      </w:r>
    </w:p>
    <w:p w14:paraId="00F7A343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Java programming language</w:t>
      </w:r>
    </w:p>
    <w:p w14:paraId="373F005B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Data structure and algorithms</w:t>
      </w:r>
    </w:p>
    <w:p w14:paraId="06FD73B0" w14:textId="548F252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Front-end Development: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C440D8">
        <w:rPr>
          <w:rFonts w:ascii="Roboto-Regular" w:hAnsi="Roboto-Regular" w:cs="Roboto-Regular"/>
          <w:color w:val="333333"/>
          <w:sz w:val="24"/>
          <w:szCs w:val="24"/>
        </w:rPr>
        <w:t>HTM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>L</w:t>
      </w:r>
      <w:r w:rsidRPr="00C440D8">
        <w:rPr>
          <w:rFonts w:ascii="Roboto-Regular" w:hAnsi="Roboto-Regular" w:cs="Roboto-Regular"/>
          <w:color w:val="333333"/>
          <w:sz w:val="24"/>
          <w:szCs w:val="24"/>
        </w:rPr>
        <w:t>,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C440D8">
        <w:rPr>
          <w:rFonts w:ascii="Roboto-Regular" w:hAnsi="Roboto-Regular" w:cs="Roboto-Regular"/>
          <w:color w:val="333333"/>
          <w:sz w:val="24"/>
          <w:szCs w:val="24"/>
        </w:rPr>
        <w:t>CSS,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="00802CAE" w:rsidRPr="00C440D8">
        <w:rPr>
          <w:rFonts w:ascii="Roboto-Regular" w:hAnsi="Roboto-Regular" w:cs="Roboto-Regular"/>
          <w:color w:val="333333"/>
          <w:sz w:val="24"/>
          <w:szCs w:val="24"/>
        </w:rPr>
        <w:t>JavaScript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C440D8">
        <w:rPr>
          <w:rFonts w:ascii="Roboto-Regular" w:hAnsi="Roboto-Regular" w:cs="Roboto-Regular"/>
          <w:color w:val="333333"/>
          <w:sz w:val="24"/>
          <w:szCs w:val="24"/>
        </w:rPr>
        <w:t>.</w:t>
      </w:r>
    </w:p>
    <w:p w14:paraId="444BD099" w14:textId="77777777" w:rsidR="00C440D8" w:rsidRPr="00C440D8" w:rsidRDefault="00C440D8" w:rsidP="00C440D8">
      <w:pPr>
        <w:pStyle w:val="ListBullet"/>
        <w:rPr>
          <w:rFonts w:ascii="Roboto-Regular" w:hAnsi="Roboto-Regular" w:cs="Roboto-Regular"/>
          <w:color w:val="333333"/>
          <w:sz w:val="24"/>
          <w:szCs w:val="24"/>
        </w:rPr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Android Studio App development(learning)</w:t>
      </w:r>
    </w:p>
    <w:p w14:paraId="5EA62055" w14:textId="296BEE82" w:rsidR="00C440D8" w:rsidRPr="00802CAE" w:rsidRDefault="00C440D8" w:rsidP="00C440D8">
      <w:pPr>
        <w:pStyle w:val="ListBullet"/>
      </w:pPr>
      <w:r w:rsidRPr="00C440D8">
        <w:rPr>
          <w:rFonts w:ascii="Roboto-Regular" w:hAnsi="Roboto-Regular" w:cs="Roboto-Regular"/>
          <w:color w:val="333333"/>
          <w:sz w:val="24"/>
          <w:szCs w:val="24"/>
        </w:rPr>
        <w:t>Database programming language: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C440D8">
        <w:rPr>
          <w:rFonts w:ascii="Roboto-Regular" w:hAnsi="Roboto-Regular" w:cs="Roboto-Regular"/>
          <w:color w:val="333333"/>
          <w:sz w:val="24"/>
          <w:szCs w:val="24"/>
        </w:rPr>
        <w:t>SQL</w:t>
      </w:r>
    </w:p>
    <w:p w14:paraId="4802B8AE" w14:textId="77777777" w:rsidR="00802CAE" w:rsidRDefault="00802CAE" w:rsidP="00802CAE">
      <w:pPr>
        <w:pStyle w:val="ListBullet"/>
        <w:numPr>
          <w:ilvl w:val="0"/>
          <w:numId w:val="0"/>
        </w:numPr>
        <w:ind w:left="288"/>
        <w:rPr>
          <w:rFonts w:ascii="Roboto-Regular" w:hAnsi="Roboto-Regular" w:cs="Roboto-Regular"/>
          <w:color w:val="333333"/>
          <w:sz w:val="24"/>
          <w:szCs w:val="24"/>
        </w:rPr>
      </w:pPr>
    </w:p>
    <w:p w14:paraId="152D0072" w14:textId="77777777" w:rsidR="00802CAE" w:rsidRPr="00802CAE" w:rsidRDefault="00802CAE" w:rsidP="00802CAE">
      <w:pPr>
        <w:pStyle w:val="ListBullet"/>
        <w:numPr>
          <w:ilvl w:val="0"/>
          <w:numId w:val="0"/>
        </w:numPr>
        <w:ind w:left="288"/>
      </w:pPr>
    </w:p>
    <w:p w14:paraId="6D327C6A" w14:textId="790C45BE" w:rsidR="00802CAE" w:rsidRDefault="00802CAE" w:rsidP="00802CAE">
      <w:pPr>
        <w:pStyle w:val="Heading1"/>
      </w:pPr>
      <w:r w:rsidRPr="00802CAE">
        <w:lastRenderedPageBreak/>
        <w:t>Relevant Course</w:t>
      </w:r>
    </w:p>
    <w:p w14:paraId="44DBE857" w14:textId="77777777" w:rsidR="00802CAE" w:rsidRPr="00003455" w:rsidRDefault="00802CAE" w:rsidP="00802CAE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36D38EF" wp14:editId="502DEECE">
                <wp:extent cx="5943600" cy="0"/>
                <wp:effectExtent l="0" t="0" r="0" b="0"/>
                <wp:docPr id="146693778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8351B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1D346E" w14:textId="77777777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>Data Structures and Algorithms</w:t>
      </w:r>
    </w:p>
    <w:p w14:paraId="78712C3C" w14:textId="30FEF37D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>Object-Oriented Programming in Java</w:t>
      </w:r>
    </w:p>
    <w:p w14:paraId="28BAF68E" w14:textId="20A69E70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>Database Management Systems</w:t>
      </w:r>
    </w:p>
    <w:p w14:paraId="279169B3" w14:textId="3318F439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 xml:space="preserve"> Web Development</w:t>
      </w:r>
    </w:p>
    <w:p w14:paraId="1090AFC7" w14:textId="624E98EA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 xml:space="preserve"> Operating Systems</w:t>
      </w:r>
    </w:p>
    <w:p w14:paraId="19B41E2B" w14:textId="7C4D2A56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 xml:space="preserve"> Software Engineering</w:t>
      </w:r>
    </w:p>
    <w:p w14:paraId="524E38AD" w14:textId="0AB75113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 xml:space="preserve"> Artificial Intelligence</w:t>
      </w:r>
    </w:p>
    <w:p w14:paraId="1DE12E0D" w14:textId="359885DB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 xml:space="preserve"> Machine learning</w:t>
      </w:r>
    </w:p>
    <w:p w14:paraId="62B05D19" w14:textId="23C57D9F" w:rsidR="00802CAE" w:rsidRPr="00802CAE" w:rsidRDefault="00802CAE" w:rsidP="00802CAE">
      <w:pPr>
        <w:pStyle w:val="ListBullet"/>
        <w:numPr>
          <w:ilvl w:val="0"/>
          <w:numId w:val="26"/>
        </w:numPr>
        <w:rPr>
          <w:rFonts w:ascii="Roboto" w:hAnsi="Roboto"/>
          <w:sz w:val="24"/>
          <w:szCs w:val="24"/>
        </w:rPr>
      </w:pPr>
      <w:r w:rsidRPr="00802CAE">
        <w:rPr>
          <w:rFonts w:ascii="Roboto" w:hAnsi="Roboto"/>
          <w:sz w:val="24"/>
          <w:szCs w:val="24"/>
        </w:rPr>
        <w:t>Computer Network</w:t>
      </w:r>
    </w:p>
    <w:p w14:paraId="30B52674" w14:textId="6A711254" w:rsidR="00802CAE" w:rsidRPr="00802CAE" w:rsidRDefault="00802CAE" w:rsidP="00802CAE">
      <w:pPr>
        <w:pStyle w:val="ListBullet"/>
        <w:numPr>
          <w:ilvl w:val="0"/>
          <w:numId w:val="26"/>
        </w:numPr>
      </w:pPr>
      <w:r w:rsidRPr="00802CAE">
        <w:rPr>
          <w:rFonts w:ascii="Roboto" w:hAnsi="Roboto"/>
          <w:sz w:val="24"/>
          <w:szCs w:val="24"/>
        </w:rPr>
        <w:t>Complier Design</w:t>
      </w:r>
    </w:p>
    <w:p w14:paraId="61991D4F" w14:textId="77777777" w:rsidR="00802CAE" w:rsidRDefault="00802CAE" w:rsidP="00802CAE">
      <w:pPr>
        <w:pStyle w:val="ListBullet"/>
        <w:numPr>
          <w:ilvl w:val="0"/>
          <w:numId w:val="0"/>
        </w:numPr>
        <w:ind w:left="720"/>
        <w:rPr>
          <w:rFonts w:ascii="Roboto" w:hAnsi="Roboto"/>
          <w:b/>
          <w:bCs/>
          <w:sz w:val="28"/>
          <w:szCs w:val="28"/>
        </w:rPr>
      </w:pPr>
    </w:p>
    <w:p w14:paraId="2A1662F5" w14:textId="77777777" w:rsidR="00802CAE" w:rsidRPr="00802CAE" w:rsidRDefault="00802CAE" w:rsidP="00802CAE">
      <w:pPr>
        <w:pStyle w:val="ListBullet"/>
        <w:numPr>
          <w:ilvl w:val="0"/>
          <w:numId w:val="0"/>
        </w:numPr>
        <w:ind w:left="720"/>
        <w:rPr>
          <w:rFonts w:ascii="Roboto" w:hAnsi="Roboto"/>
          <w:b/>
          <w:bCs/>
          <w:sz w:val="28"/>
          <w:szCs w:val="28"/>
        </w:rPr>
      </w:pPr>
    </w:p>
    <w:p w14:paraId="563E1407" w14:textId="0FE881F8" w:rsidR="00802CAE" w:rsidRPr="00003455" w:rsidRDefault="00802CAE" w:rsidP="00802CAE">
      <w:pPr>
        <w:spacing w:line="168" w:lineRule="auto"/>
        <w:rPr>
          <w:sz w:val="10"/>
          <w:szCs w:val="12"/>
        </w:rPr>
      </w:pPr>
      <w:r w:rsidRPr="00802CAE">
        <w:rPr>
          <w:rFonts w:ascii="Roboto-Regular" w:hAnsi="Roboto-Regular" w:cs="Roboto-Regular"/>
          <w:b/>
          <w:bCs/>
          <w:color w:val="404040" w:themeColor="text1" w:themeTint="BF"/>
          <w:sz w:val="28"/>
          <w:szCs w:val="28"/>
        </w:rPr>
        <w:t>Projects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6932C42" wp14:editId="7715A00A">
                <wp:extent cx="5943600" cy="0"/>
                <wp:effectExtent l="0" t="0" r="0" b="0"/>
                <wp:docPr id="170135700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06444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E94B560" w14:textId="69EFB8A8" w:rsidR="00802CAE" w:rsidRPr="00802CAE" w:rsidRDefault="00802CAE" w:rsidP="00802CAE">
      <w:pPr>
        <w:pStyle w:val="ListBullet"/>
        <w:numPr>
          <w:ilvl w:val="0"/>
          <w:numId w:val="29"/>
        </w:numPr>
        <w:rPr>
          <w:b/>
          <w:bCs/>
        </w:rPr>
      </w:pPr>
      <w:r w:rsidRPr="00802CAE">
        <w:rPr>
          <w:rFonts w:ascii="Roboto-Regular" w:hAnsi="Roboto-Regular" w:cs="Roboto-Regular"/>
          <w:b/>
          <w:bCs/>
          <w:color w:val="404040" w:themeColor="text1" w:themeTint="BF"/>
          <w:sz w:val="24"/>
          <w:szCs w:val="24"/>
        </w:rPr>
        <w:t>Career Recommendation Website</w:t>
      </w:r>
    </w:p>
    <w:p w14:paraId="596DB178" w14:textId="77777777" w:rsidR="00822514" w:rsidRDefault="00822514" w:rsidP="00802CAE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 xml:space="preserve">Build a Website(Goal Oriented Future) for 10th student to know their career path . 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 </w:t>
      </w:r>
    </w:p>
    <w:p w14:paraId="7F1A3AB5" w14:textId="7D8F7F16" w:rsidR="00822514" w:rsidRP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</w:t>
      </w:r>
      <w:r w:rsidRPr="00822514">
        <w:rPr>
          <w:rFonts w:ascii="Roboto-Regular" w:hAnsi="Roboto-Regular" w:cs="Roboto-Regular"/>
          <w:color w:val="333333"/>
          <w:sz w:val="24"/>
          <w:szCs w:val="24"/>
        </w:rPr>
        <w:t>Our platform is here to guide you every step of the way. Explore career options, get</w:t>
      </w:r>
    </w:p>
    <w:p w14:paraId="26964F7D" w14:textId="421C86BF" w:rsidR="00802CAE" w:rsidRDefault="00822514" w:rsidP="00802CAE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</w:t>
      </w:r>
      <w:r w:rsidR="00802CAE">
        <w:rPr>
          <w:rFonts w:ascii="Roboto-Regular" w:hAnsi="Roboto-Regular" w:cs="Roboto-Regular"/>
          <w:color w:val="333333"/>
          <w:sz w:val="24"/>
          <w:szCs w:val="24"/>
        </w:rPr>
        <w:t>expert advice, access educational resources, and start shaping a bright future.</w:t>
      </w:r>
    </w:p>
    <w:p w14:paraId="7519C215" w14:textId="4D4B1BC0" w:rsidR="00802CAE" w:rsidRDefault="00802CAE" w:rsidP="00802CAE">
      <w:pPr>
        <w:pStyle w:val="ListBullet"/>
        <w:numPr>
          <w:ilvl w:val="0"/>
          <w:numId w:val="0"/>
        </w:numPr>
        <w:spacing w:line="276" w:lineRule="auto"/>
        <w:ind w:left="288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Project link</w:t>
      </w:r>
      <w:r w:rsidRPr="00822514">
        <w:rPr>
          <w:rFonts w:ascii="Roboto-Regular" w:hAnsi="Roboto-Regular" w:cs="Roboto-Regular"/>
          <w:color w:val="333333"/>
          <w:sz w:val="24"/>
          <w:szCs w:val="24"/>
          <w:u w:val="single"/>
        </w:rPr>
        <w:t>:</w:t>
      </w:r>
      <w:r w:rsidR="00822514" w:rsidRPr="00822514">
        <w:rPr>
          <w:rFonts w:ascii="Roboto-Regular" w:hAnsi="Roboto-Regular" w:cs="Roboto-Regular"/>
          <w:color w:val="333333"/>
          <w:sz w:val="24"/>
          <w:szCs w:val="24"/>
          <w:u w:val="single"/>
        </w:rPr>
        <w:t xml:space="preserve"> </w:t>
      </w:r>
      <w:r w:rsidRPr="00822514">
        <w:rPr>
          <w:rFonts w:ascii="Roboto-Regular" w:hAnsi="Roboto-Regular" w:cs="Roboto-Regular"/>
          <w:color w:val="333333"/>
          <w:sz w:val="24"/>
          <w:szCs w:val="24"/>
          <w:u w:val="single"/>
        </w:rPr>
        <w:t>https://goalorientedfuture.github.io/project/</w:t>
      </w:r>
    </w:p>
    <w:p w14:paraId="2DA60CFB" w14:textId="2826B59B" w:rsidR="00802CAE" w:rsidRPr="00822514" w:rsidRDefault="00822514" w:rsidP="00802CAE">
      <w:pPr>
        <w:pStyle w:val="ListBullet"/>
        <w:numPr>
          <w:ilvl w:val="0"/>
          <w:numId w:val="29"/>
        </w:numPr>
        <w:spacing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b/>
          <w:bCs/>
          <w:color w:val="333333"/>
          <w:sz w:val="24"/>
          <w:szCs w:val="24"/>
        </w:rPr>
        <w:t>Pizza Restaurant Website</w:t>
      </w:r>
    </w:p>
    <w:p w14:paraId="79F3736E" w14:textId="77777777" w:rsidR="00822514" w:rsidRPr="00822514" w:rsidRDefault="00822514" w:rsidP="00822514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822514">
        <w:rPr>
          <w:rFonts w:ascii="Roboto-Regular" w:hAnsi="Roboto-Regular" w:cs="Roboto-Regular"/>
          <w:color w:val="333333"/>
          <w:sz w:val="24"/>
          <w:szCs w:val="24"/>
        </w:rPr>
        <w:t>Welcome to the Pizza Delicious Restaurant Website! This project is a delightful online platform that showcases the offerings of our pizza restaurant, where customers can explore our mouthwatering pizza menu, customize their orders, and learn more about our establishment.</w:t>
      </w:r>
    </w:p>
    <w:p w14:paraId="43942963" w14:textId="557470D6" w:rsidR="00802CAE" w:rsidRDefault="00822514" w:rsidP="00822514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822514">
        <w:rPr>
          <w:rFonts w:ascii="Roboto-Regular" w:hAnsi="Roboto-Regular" w:cs="Roboto-Regular"/>
          <w:color w:val="333333"/>
          <w:sz w:val="24"/>
          <w:szCs w:val="24"/>
        </w:rPr>
        <w:t xml:space="preserve">Website link: </w:t>
      </w:r>
      <w:r w:rsidRPr="00822514">
        <w:rPr>
          <w:rFonts w:ascii="Roboto-Regular" w:hAnsi="Roboto-Regular" w:cs="Roboto-Regular"/>
          <w:color w:val="333333"/>
          <w:sz w:val="24"/>
          <w:szCs w:val="24"/>
          <w:u w:val="single"/>
        </w:rPr>
        <w:t>https://anchalbhoite.github.io/Pizza-Restaurant/</w:t>
      </w:r>
    </w:p>
    <w:p w14:paraId="1ED168B1" w14:textId="2709AA19" w:rsidR="00802CAE" w:rsidRPr="00802CAE" w:rsidRDefault="00802CAE" w:rsidP="00822514">
      <w:pPr>
        <w:pStyle w:val="ListBullet"/>
        <w:numPr>
          <w:ilvl w:val="0"/>
          <w:numId w:val="29"/>
        </w:numPr>
        <w:spacing w:line="276" w:lineRule="auto"/>
        <w:rPr>
          <w:rFonts w:ascii="Roboto-Regular" w:hAnsi="Roboto-Regular" w:cs="Roboto-Regular"/>
          <w:b/>
          <w:bCs/>
          <w:color w:val="333333"/>
          <w:sz w:val="24"/>
          <w:szCs w:val="24"/>
        </w:rPr>
      </w:pPr>
      <w:r w:rsidRPr="00802CAE">
        <w:rPr>
          <w:rFonts w:ascii="Roboto-Regular" w:hAnsi="Roboto-Regular" w:cs="Roboto-Regular"/>
          <w:b/>
          <w:bCs/>
          <w:color w:val="404040" w:themeColor="text1" w:themeTint="BF"/>
          <w:sz w:val="24"/>
          <w:szCs w:val="24"/>
        </w:rPr>
        <w:t>Lemonade App</w:t>
      </w:r>
    </w:p>
    <w:p w14:paraId="2B63B3AB" w14:textId="77777777" w:rsid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The Lemonade Making App is an Android application designed to guide users </w:t>
      </w:r>
    </w:p>
    <w:p w14:paraId="649C310D" w14:textId="77777777" w:rsid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through the process of making delicious lemonade. Whether you're a novice or an  </w:t>
      </w:r>
    </w:p>
    <w:p w14:paraId="6791C121" w14:textId="6F19A4A5" w:rsid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expert in the kitchen, this app provides step-by-step instructions, tips, and recipes</w:t>
      </w:r>
    </w:p>
    <w:p w14:paraId="7314C614" w14:textId="203ADB2F" w:rsid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for crafting the perfect glass of lemonade.</w:t>
      </w:r>
    </w:p>
    <w:p w14:paraId="0DBCEB54" w14:textId="77777777" w:rsidR="00822514" w:rsidRDefault="00822514" w:rsidP="00822514">
      <w:pPr>
        <w:autoSpaceDE w:val="0"/>
        <w:autoSpaceDN w:val="0"/>
        <w:adjustRightInd w:val="0"/>
        <w:spacing w:after="0"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When developing the app, you can use Java or Kotlin, XML for UI layout, and </w:t>
      </w:r>
    </w:p>
    <w:p w14:paraId="004C6D03" w14:textId="0440EAEC" w:rsidR="00802CAE" w:rsidRPr="00822514" w:rsidRDefault="00822514" w:rsidP="00822514">
      <w:pPr>
        <w:autoSpaceDE w:val="0"/>
        <w:autoSpaceDN w:val="0"/>
        <w:adjustRightInd w:val="0"/>
        <w:spacing w:after="0" w:line="360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     consider integrating a database to store recipes and user data.</w:t>
      </w:r>
    </w:p>
    <w:p w14:paraId="3F1171BA" w14:textId="05FC6411" w:rsidR="00802CAE" w:rsidRPr="00822514" w:rsidRDefault="00822514" w:rsidP="00822514">
      <w:pPr>
        <w:pStyle w:val="ListBullet"/>
        <w:numPr>
          <w:ilvl w:val="0"/>
          <w:numId w:val="29"/>
        </w:numPr>
        <w:spacing w:line="360" w:lineRule="auto"/>
        <w:rPr>
          <w:rFonts w:ascii="Roboto-Regular" w:hAnsi="Roboto-Regular" w:cs="Roboto-Regular"/>
          <w:b/>
          <w:bCs/>
          <w:color w:val="333333"/>
          <w:sz w:val="24"/>
          <w:szCs w:val="24"/>
        </w:rPr>
      </w:pPr>
      <w:r w:rsidRPr="00822514">
        <w:rPr>
          <w:rFonts w:ascii="Roboto-Regular" w:hAnsi="Roboto-Regular" w:cs="Roboto-Regular"/>
          <w:b/>
          <w:bCs/>
          <w:color w:val="404040" w:themeColor="text1" w:themeTint="BF"/>
          <w:sz w:val="24"/>
          <w:szCs w:val="24"/>
        </w:rPr>
        <w:t>Build a Simple calculator using python &amp; C code</w:t>
      </w:r>
    </w:p>
    <w:p w14:paraId="31941C4A" w14:textId="12B8CFF0" w:rsidR="00822514" w:rsidRDefault="00822514" w:rsidP="00822514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822514">
        <w:rPr>
          <w:rFonts w:ascii="Roboto-Regular" w:hAnsi="Roboto-Regular" w:cs="Roboto-Regular"/>
          <w:color w:val="333333"/>
          <w:sz w:val="24"/>
          <w:szCs w:val="24"/>
        </w:rPr>
        <w:t>Building a simple calculator using both Python and C is a valuable project for learning the basics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822514">
        <w:rPr>
          <w:rFonts w:ascii="Roboto-Regular" w:hAnsi="Roboto-Regular" w:cs="Roboto-Regular"/>
          <w:color w:val="333333"/>
          <w:sz w:val="24"/>
          <w:szCs w:val="24"/>
        </w:rPr>
        <w:t>of user input, mathematical operations, and error handling in two different programming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languages.</w:t>
      </w:r>
    </w:p>
    <w:p w14:paraId="4CD05A19" w14:textId="77777777" w:rsidR="00F041A7" w:rsidRPr="00F041A7" w:rsidRDefault="00F041A7" w:rsidP="00F041A7">
      <w:pPr>
        <w:pStyle w:val="ListParagraph"/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color w:val="333333"/>
          <w:sz w:val="24"/>
          <w:szCs w:val="24"/>
        </w:rPr>
        <w:t>When implementing this project, you can use the standard libraries available in both Python and</w:t>
      </w:r>
    </w:p>
    <w:p w14:paraId="701D4B85" w14:textId="77777777" w:rsidR="00F041A7" w:rsidRPr="00F041A7" w:rsidRDefault="00F041A7" w:rsidP="00F041A7">
      <w:pPr>
        <w:pStyle w:val="ListParagraph"/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color w:val="333333"/>
          <w:sz w:val="24"/>
          <w:szCs w:val="24"/>
        </w:rPr>
        <w:lastRenderedPageBreak/>
        <w:t>C for input/output, mathematical operations, and error handling. Additionally, consider using data</w:t>
      </w:r>
    </w:p>
    <w:p w14:paraId="30BF5271" w14:textId="2EE7105F" w:rsidR="00F041A7" w:rsidRDefault="00F041A7" w:rsidP="00F041A7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color w:val="333333"/>
          <w:sz w:val="24"/>
          <w:szCs w:val="24"/>
        </w:rPr>
        <w:t>structures to manage memory functions and results</w:t>
      </w:r>
    </w:p>
    <w:p w14:paraId="6BE2F0A2" w14:textId="4976D2BE" w:rsidR="00802CAE" w:rsidRPr="00F041A7" w:rsidRDefault="00F041A7" w:rsidP="00802CAE">
      <w:pPr>
        <w:pStyle w:val="ListBullet"/>
        <w:numPr>
          <w:ilvl w:val="0"/>
          <w:numId w:val="29"/>
        </w:numPr>
        <w:spacing w:line="276" w:lineRule="auto"/>
        <w:rPr>
          <w:rFonts w:ascii="Roboto-Regular" w:hAnsi="Roboto-Regular" w:cs="Roboto-Regular"/>
          <w:b/>
          <w:bCs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b/>
          <w:bCs/>
          <w:color w:val="404040" w:themeColor="text1" w:themeTint="BF"/>
          <w:sz w:val="24"/>
          <w:szCs w:val="24"/>
        </w:rPr>
        <w:t>Develop a basic game Tie-Tac-Toe using C language</w:t>
      </w:r>
    </w:p>
    <w:p w14:paraId="047467DB" w14:textId="1C2BA5A3" w:rsidR="00F041A7" w:rsidRPr="00F041A7" w:rsidRDefault="00F041A7" w:rsidP="00F041A7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color w:val="333333"/>
          <w:sz w:val="24"/>
          <w:szCs w:val="24"/>
        </w:rPr>
        <w:t>The tic tac toe game is played on a 3x3 grid the game is played by two players, who take turns. The goal of Tic-Tac-Toe is to be the first player to form a line of three of their symbols (either "X" or "O") horizontally, vertically, or diagonally on the 3x3 grid.</w:t>
      </w:r>
    </w:p>
    <w:p w14:paraId="5C740BC8" w14:textId="6E902CEA" w:rsidR="00802CAE" w:rsidRPr="00F041A7" w:rsidRDefault="00F041A7" w:rsidP="00802CAE">
      <w:pPr>
        <w:pStyle w:val="ListBullet"/>
        <w:numPr>
          <w:ilvl w:val="0"/>
          <w:numId w:val="29"/>
        </w:numPr>
        <w:spacing w:line="276" w:lineRule="auto"/>
        <w:rPr>
          <w:rFonts w:ascii="Roboto-Regular" w:hAnsi="Roboto-Regular" w:cs="Roboto-Regular"/>
          <w:b/>
          <w:bCs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b/>
          <w:bCs/>
          <w:color w:val="404040" w:themeColor="text1" w:themeTint="BF"/>
          <w:sz w:val="24"/>
          <w:szCs w:val="24"/>
        </w:rPr>
        <w:t>Making birthday list using c code</w:t>
      </w:r>
    </w:p>
    <w:p w14:paraId="65385ACB" w14:textId="40AB83C8" w:rsidR="00F041A7" w:rsidRDefault="00F041A7" w:rsidP="00F041A7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  <w:r w:rsidRPr="00F041A7">
        <w:rPr>
          <w:rFonts w:ascii="Roboto-Regular" w:hAnsi="Roboto-Regular" w:cs="Roboto-Regular"/>
          <w:color w:val="333333"/>
          <w:sz w:val="24"/>
          <w:szCs w:val="24"/>
        </w:rPr>
        <w:t>The Day of Birth Finder is a useful project that allows users to discover the day of the week they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F041A7">
        <w:rPr>
          <w:rFonts w:ascii="Roboto-Regular" w:hAnsi="Roboto-Regular" w:cs="Roboto-Regular"/>
          <w:color w:val="333333"/>
          <w:sz w:val="24"/>
          <w:szCs w:val="24"/>
        </w:rPr>
        <w:t>or others were born. It provides a practical application of programming and date calculations.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F041A7">
        <w:rPr>
          <w:rFonts w:ascii="Roboto-Regular" w:hAnsi="Roboto-Regular" w:cs="Roboto-Regular"/>
          <w:color w:val="333333"/>
          <w:sz w:val="24"/>
          <w:szCs w:val="24"/>
        </w:rPr>
        <w:t>When implementing this project, you can use standard libraries and algorithms for calculating</w:t>
      </w:r>
      <w:r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 w:rsidRPr="00F041A7">
        <w:rPr>
          <w:rFonts w:ascii="Roboto-Regular" w:hAnsi="Roboto-Regular" w:cs="Roboto-Regular"/>
          <w:color w:val="333333"/>
          <w:sz w:val="24"/>
          <w:szCs w:val="24"/>
        </w:rPr>
        <w:t>the day of the week.</w:t>
      </w:r>
    </w:p>
    <w:p w14:paraId="14CF85AF" w14:textId="77777777" w:rsidR="00320099" w:rsidRPr="00F041A7" w:rsidRDefault="00320099" w:rsidP="00F041A7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Roboto-Regular" w:hAnsi="Roboto-Regular" w:cs="Roboto-Regular"/>
          <w:color w:val="333333"/>
          <w:sz w:val="24"/>
          <w:szCs w:val="24"/>
        </w:rPr>
      </w:pPr>
    </w:p>
    <w:p w14:paraId="08E1532E" w14:textId="54136A24" w:rsidR="00320099" w:rsidRPr="00003455" w:rsidRDefault="00320099" w:rsidP="00320099">
      <w:pPr>
        <w:spacing w:line="168" w:lineRule="auto"/>
        <w:rPr>
          <w:sz w:val="10"/>
          <w:szCs w:val="12"/>
        </w:rPr>
      </w:pPr>
      <w:r w:rsidRPr="00320099">
        <w:rPr>
          <w:rFonts w:ascii="Roboto-Regular" w:hAnsi="Roboto-Regular" w:cs="Roboto-Regular"/>
          <w:b/>
          <w:bCs/>
          <w:color w:val="404040" w:themeColor="text1" w:themeTint="BF"/>
          <w:sz w:val="28"/>
          <w:szCs w:val="28"/>
        </w:rPr>
        <w:t>Certificate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740C7CE" wp14:editId="1B3DF73D">
                <wp:extent cx="5943600" cy="0"/>
                <wp:effectExtent l="0" t="0" r="0" b="0"/>
                <wp:docPr id="8886821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FD75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3D3F84B" w14:textId="77777777" w:rsidR="002B4776" w:rsidRDefault="002B4776" w:rsidP="002B4776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1)Certified with Online Course in Java , OOP's in Java, Python.</w:t>
      </w:r>
    </w:p>
    <w:p w14:paraId="35E92FE9" w14:textId="4C63C9D8" w:rsidR="002B4776" w:rsidRDefault="002B4776" w:rsidP="002B4776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2)Certified with Online Course in Front End Development - CSS ,HTML.</w:t>
      </w:r>
    </w:p>
    <w:p w14:paraId="66724B1F" w14:textId="2B433AE9" w:rsidR="00802CAE" w:rsidRDefault="002B4776" w:rsidP="002B4776">
      <w:pPr>
        <w:pStyle w:val="ListBullet"/>
        <w:numPr>
          <w:ilvl w:val="0"/>
          <w:numId w:val="0"/>
        </w:numPr>
        <w:spacing w:line="276" w:lineRule="auto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3) Certified with Online Course in Android Application Development</w:t>
      </w:r>
    </w:p>
    <w:p w14:paraId="01AC4186" w14:textId="3A9926C5" w:rsidR="00306712" w:rsidRPr="00003455" w:rsidRDefault="00306712" w:rsidP="00306712">
      <w:pPr>
        <w:spacing w:line="168" w:lineRule="auto"/>
        <w:rPr>
          <w:sz w:val="10"/>
          <w:szCs w:val="12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 xml:space="preserve"> </w:t>
      </w:r>
      <w:r>
        <w:rPr>
          <w:rFonts w:ascii="Roboto-Regular" w:hAnsi="Roboto-Regular" w:cs="Roboto-Regular"/>
          <w:b/>
          <w:bCs/>
          <w:color w:val="404040" w:themeColor="text1" w:themeTint="BF"/>
          <w:sz w:val="28"/>
          <w:szCs w:val="28"/>
        </w:rPr>
        <w:t>Langaug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09F4D6B" wp14:editId="0A69E18F">
                <wp:extent cx="5943600" cy="0"/>
                <wp:effectExtent l="0" t="0" r="0" b="0"/>
                <wp:docPr id="8974042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6839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CEE6CC" w14:textId="485A709F" w:rsidR="002B4776" w:rsidRPr="00306712" w:rsidRDefault="002B4776" w:rsidP="00306712">
      <w:pPr>
        <w:pStyle w:val="ListBullet"/>
        <w:numPr>
          <w:ilvl w:val="0"/>
          <w:numId w:val="0"/>
        </w:numPr>
        <w:spacing w:line="276" w:lineRule="auto"/>
        <w:rPr>
          <w:rFonts w:ascii="Roboto-Regular" w:hAnsi="Roboto-Regular" w:cs="Roboto-Regular"/>
          <w:color w:val="333333"/>
          <w:sz w:val="24"/>
          <w:szCs w:val="24"/>
        </w:rPr>
      </w:pPr>
    </w:p>
    <w:p w14:paraId="28AE6F2D" w14:textId="77777777" w:rsidR="00306712" w:rsidRDefault="00306712" w:rsidP="00306712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Hindi</w:t>
      </w:r>
    </w:p>
    <w:p w14:paraId="46EBE1E5" w14:textId="77777777" w:rsidR="00306712" w:rsidRDefault="00306712" w:rsidP="00306712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English</w:t>
      </w:r>
    </w:p>
    <w:p w14:paraId="6245F225" w14:textId="77777777" w:rsidR="00306712" w:rsidRDefault="00306712" w:rsidP="00306712">
      <w:pPr>
        <w:autoSpaceDE w:val="0"/>
        <w:autoSpaceDN w:val="0"/>
        <w:adjustRightInd w:val="0"/>
        <w:spacing w:after="0"/>
        <w:rPr>
          <w:rFonts w:ascii="Roboto-Regular" w:hAnsi="Roboto-Regular" w:cs="Roboto-Regular"/>
          <w:color w:val="333333"/>
          <w:sz w:val="24"/>
          <w:szCs w:val="24"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Marathi</w:t>
      </w:r>
    </w:p>
    <w:p w14:paraId="34EC2186" w14:textId="30675B1F" w:rsidR="002B4776" w:rsidRPr="00802CAE" w:rsidRDefault="00306712" w:rsidP="00306712">
      <w:pPr>
        <w:pStyle w:val="ListBullet"/>
        <w:numPr>
          <w:ilvl w:val="0"/>
          <w:numId w:val="0"/>
        </w:numPr>
        <w:spacing w:line="276" w:lineRule="auto"/>
        <w:rPr>
          <w:b/>
          <w:bCs/>
        </w:rPr>
      </w:pPr>
      <w:r>
        <w:rPr>
          <w:rFonts w:ascii="Roboto-Regular" w:hAnsi="Roboto-Regular" w:cs="Roboto-Regular"/>
          <w:color w:val="333333"/>
          <w:sz w:val="24"/>
          <w:szCs w:val="24"/>
        </w:rPr>
        <w:t>Telugu</w:t>
      </w:r>
    </w:p>
    <w:sectPr w:rsidR="002B4776" w:rsidRPr="00802CA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19DB" w14:textId="77777777" w:rsidR="00C479FA" w:rsidRDefault="00C479FA">
      <w:pPr>
        <w:spacing w:after="0"/>
      </w:pPr>
      <w:r>
        <w:separator/>
      </w:r>
    </w:p>
  </w:endnote>
  <w:endnote w:type="continuationSeparator" w:id="0">
    <w:p w14:paraId="74D849D7" w14:textId="77777777" w:rsidR="00C479FA" w:rsidRDefault="00C479FA">
      <w:pPr>
        <w:spacing w:after="0"/>
      </w:pPr>
      <w:r>
        <w:continuationSeparator/>
      </w:r>
    </w:p>
  </w:endnote>
  <w:endnote w:type="continuationNotice" w:id="1">
    <w:p w14:paraId="131F165D" w14:textId="77777777" w:rsidR="00C479FA" w:rsidRDefault="00C479F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B6DB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1FEB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439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82CA" w14:textId="77777777" w:rsidR="00C479FA" w:rsidRDefault="00C479FA">
      <w:pPr>
        <w:spacing w:after="0"/>
      </w:pPr>
      <w:r>
        <w:separator/>
      </w:r>
    </w:p>
  </w:footnote>
  <w:footnote w:type="continuationSeparator" w:id="0">
    <w:p w14:paraId="1DE74BC4" w14:textId="77777777" w:rsidR="00C479FA" w:rsidRDefault="00C479FA">
      <w:pPr>
        <w:spacing w:after="0"/>
      </w:pPr>
      <w:r>
        <w:continuationSeparator/>
      </w:r>
    </w:p>
  </w:footnote>
  <w:footnote w:type="continuationNotice" w:id="1">
    <w:p w14:paraId="69849859" w14:textId="77777777" w:rsidR="00C479FA" w:rsidRDefault="00C479F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DD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DC6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08A6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6D34D6"/>
    <w:multiLevelType w:val="hybridMultilevel"/>
    <w:tmpl w:val="640A5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A0306"/>
    <w:multiLevelType w:val="hybridMultilevel"/>
    <w:tmpl w:val="860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841D1"/>
    <w:multiLevelType w:val="hybridMultilevel"/>
    <w:tmpl w:val="86561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56F1E"/>
    <w:multiLevelType w:val="multilevel"/>
    <w:tmpl w:val="3F3EB6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9F2583F"/>
    <w:multiLevelType w:val="hybridMultilevel"/>
    <w:tmpl w:val="74AA1A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5765AB"/>
    <w:multiLevelType w:val="hybridMultilevel"/>
    <w:tmpl w:val="25940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E876FE8"/>
    <w:multiLevelType w:val="hybridMultilevel"/>
    <w:tmpl w:val="C908E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D6701"/>
    <w:multiLevelType w:val="hybridMultilevel"/>
    <w:tmpl w:val="A1B64EC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8F6494C"/>
    <w:multiLevelType w:val="hybridMultilevel"/>
    <w:tmpl w:val="74E84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CA4FFA"/>
    <w:multiLevelType w:val="hybridMultilevel"/>
    <w:tmpl w:val="1EB8E4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6"/>
  </w:num>
  <w:num w:numId="15" w16cid:durableId="9444160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0"/>
  </w:num>
  <w:num w:numId="20" w16cid:durableId="382215958">
    <w:abstractNumId w:val="13"/>
  </w:num>
  <w:num w:numId="21" w16cid:durableId="581183787">
    <w:abstractNumId w:val="12"/>
  </w:num>
  <w:num w:numId="22" w16cid:durableId="231425080">
    <w:abstractNumId w:val="19"/>
  </w:num>
  <w:num w:numId="23" w16cid:durableId="1952660331">
    <w:abstractNumId w:val="17"/>
  </w:num>
  <w:num w:numId="24" w16cid:durableId="787775343">
    <w:abstractNumId w:val="15"/>
  </w:num>
  <w:num w:numId="25" w16cid:durableId="927888255">
    <w:abstractNumId w:val="11"/>
  </w:num>
  <w:num w:numId="26" w16cid:durableId="186647515">
    <w:abstractNumId w:val="10"/>
  </w:num>
  <w:num w:numId="27" w16cid:durableId="2038965260">
    <w:abstractNumId w:val="14"/>
  </w:num>
  <w:num w:numId="28" w16cid:durableId="1396077633">
    <w:abstractNumId w:val="18"/>
  </w:num>
  <w:num w:numId="29" w16cid:durableId="15595154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D8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B4776"/>
    <w:rsid w:val="002C0DDD"/>
    <w:rsid w:val="002D59A2"/>
    <w:rsid w:val="00302F19"/>
    <w:rsid w:val="00304507"/>
    <w:rsid w:val="00306712"/>
    <w:rsid w:val="003108DB"/>
    <w:rsid w:val="00320099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02CAE"/>
    <w:rsid w:val="0082251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0D8"/>
    <w:rsid w:val="00C444AC"/>
    <w:rsid w:val="00C479FA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041A7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804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2967B4F4144A6FADCC42E9F108F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69A6-00B9-46F8-BBC6-B4E3AB4AC1A2}"/>
      </w:docPartPr>
      <w:docPartBody>
        <w:p w:rsidR="004D7829" w:rsidRDefault="004D7829">
          <w:pPr>
            <w:pStyle w:val="B42967B4F4144A6FADCC42E9F108FF90"/>
          </w:pPr>
          <w:r>
            <w:t>Objective</w:t>
          </w:r>
        </w:p>
      </w:docPartBody>
    </w:docPart>
    <w:docPart>
      <w:docPartPr>
        <w:name w:val="E3EFC477BD614F08ACDF05271B6A4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80AF4-1628-4A29-A32D-8A9ECBD58984}"/>
      </w:docPartPr>
      <w:docPartBody>
        <w:p w:rsidR="004D7829" w:rsidRDefault="004D7829">
          <w:pPr>
            <w:pStyle w:val="E3EFC477BD614F08ACDF05271B6A46A8"/>
          </w:pPr>
          <w:r>
            <w:t>Education</w:t>
          </w:r>
        </w:p>
      </w:docPartBody>
    </w:docPart>
    <w:docPart>
      <w:docPartPr>
        <w:name w:val="EE1FB47AB01F42B2A0E9B3181DE82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6E674-98E3-4091-A43E-AB307D549741}"/>
      </w:docPartPr>
      <w:docPartBody>
        <w:p w:rsidR="004D7829" w:rsidRDefault="004D7829">
          <w:pPr>
            <w:pStyle w:val="EE1FB47AB01F42B2A0E9B3181DE82EC7"/>
          </w:pPr>
          <w:r>
            <w:t>Skills &amp; abilities</w:t>
          </w:r>
        </w:p>
      </w:docPartBody>
    </w:docPart>
    <w:docPart>
      <w:docPartPr>
        <w:name w:val="A7BF003FBDFF4F28AE3097961374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7FA5-A1B0-451B-8B2C-95C66AAEA0E6}"/>
      </w:docPartPr>
      <w:docPartBody>
        <w:p w:rsidR="004D7829" w:rsidRDefault="004D7829">
          <w:pPr>
            <w:pStyle w:val="A7BF003FBDFF4F28AE30979613747ADB"/>
          </w:pPr>
          <w:r>
            <w:t>Management</w:t>
          </w:r>
        </w:p>
      </w:docPartBody>
    </w:docPart>
    <w:docPart>
      <w:docPartPr>
        <w:name w:val="5C11679EB55141E28CF3CF7F16DB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0CD86-B0A8-44F9-946F-35CC35B78956}"/>
      </w:docPartPr>
      <w:docPartBody>
        <w:p w:rsidR="004D7829" w:rsidRDefault="004D7829">
          <w:pPr>
            <w:pStyle w:val="5C11679EB55141E28CF3CF7F16DB8F20"/>
          </w:pPr>
          <w:r>
            <w:t>Problem solving</w:t>
          </w:r>
        </w:p>
      </w:docPartBody>
    </w:docPart>
    <w:docPart>
      <w:docPartPr>
        <w:name w:val="15ECFCC4A11444DD9B23DBB873112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15C1B-1048-4C4D-93A6-3FF29FCACE99}"/>
      </w:docPartPr>
      <w:docPartBody>
        <w:p w:rsidR="004D7829" w:rsidRDefault="004D7829">
          <w:pPr>
            <w:pStyle w:val="15ECFCC4A11444DD9B23DBB873112FDF"/>
          </w:pPr>
          <w:r w:rsidRPr="005338E9">
            <w:t>Communication</w:t>
          </w:r>
        </w:p>
      </w:docPartBody>
    </w:docPart>
    <w:docPart>
      <w:docPartPr>
        <w:name w:val="17333660DC9242D792931E6731C8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1079-BADC-43E7-9201-83F5CB8D6F2D}"/>
      </w:docPartPr>
      <w:docPartBody>
        <w:p w:rsidR="004D7829" w:rsidRDefault="004D7829">
          <w:pPr>
            <w:pStyle w:val="17333660DC9242D792931E6731C8B2F4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29"/>
    <w:rsid w:val="000E428A"/>
    <w:rsid w:val="004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2967B4F4144A6FADCC42E9F108FF90">
    <w:name w:val="B42967B4F4144A6FADCC42E9F108FF90"/>
  </w:style>
  <w:style w:type="paragraph" w:customStyle="1" w:styleId="E3EFC477BD614F08ACDF05271B6A46A8">
    <w:name w:val="E3EFC477BD614F08ACDF05271B6A46A8"/>
  </w:style>
  <w:style w:type="paragraph" w:customStyle="1" w:styleId="EE1FB47AB01F42B2A0E9B3181DE82EC7">
    <w:name w:val="EE1FB47AB01F42B2A0E9B3181DE82EC7"/>
  </w:style>
  <w:style w:type="paragraph" w:customStyle="1" w:styleId="A7BF003FBDFF4F28AE30979613747ADB">
    <w:name w:val="A7BF003FBDFF4F28AE30979613747ADB"/>
  </w:style>
  <w:style w:type="paragraph" w:customStyle="1" w:styleId="5C11679EB55141E28CF3CF7F16DB8F20">
    <w:name w:val="5C11679EB55141E28CF3CF7F16DB8F20"/>
  </w:style>
  <w:style w:type="paragraph" w:customStyle="1" w:styleId="15ECFCC4A11444DD9B23DBB873112FDF">
    <w:name w:val="15ECFCC4A11444DD9B23DBB873112FDF"/>
  </w:style>
  <w:style w:type="paragraph" w:customStyle="1" w:styleId="17333660DC9242D792931E6731C8B2F4">
    <w:name w:val="17333660DC9242D792931E6731C8B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2023-12-02T08:41:00Z</dcterms:created>
  <dcterms:modified xsi:type="dcterms:W3CDTF">2023-12-28T16:33:00Z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